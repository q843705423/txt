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C13" w:rsidRPr="009B181D" w:rsidRDefault="00157C13">
      <w:pPr>
        <w:rPr>
          <w:rFonts w:ascii="宋体" w:hAnsi="宋体"/>
          <w:b/>
          <w:szCs w:val="20"/>
        </w:rPr>
      </w:pPr>
      <w:bookmarkStart w:id="0" w:name="_Toc516889761"/>
      <w:bookmarkStart w:id="1" w:name="_Toc520177514"/>
      <w:bookmarkStart w:id="2" w:name="_Toc520621286"/>
      <w:bookmarkStart w:id="3" w:name="_Toc520621571"/>
    </w:p>
    <w:p w:rsidR="00764B0B" w:rsidRDefault="00764B0B" w:rsidP="00764B0B">
      <w:pPr>
        <w:rPr>
          <w:rFonts w:ascii="宋体" w:hAnsi="宋体"/>
          <w:b/>
          <w:sz w:val="44"/>
        </w:rPr>
      </w:pPr>
    </w:p>
    <w:p w:rsidR="00764B0B" w:rsidRPr="00F84CBE" w:rsidRDefault="00764B0B" w:rsidP="00764B0B">
      <w:pPr>
        <w:rPr>
          <w:rFonts w:ascii="宋体" w:hAnsi="宋体" w:cs="宋体"/>
        </w:rPr>
      </w:pPr>
    </w:p>
    <w:p w:rsidR="00764B0B" w:rsidRDefault="00764B0B" w:rsidP="00764B0B">
      <w:pPr>
        <w:jc w:val="center"/>
        <w:rPr>
          <w:rFonts w:ascii="华文新魏" w:eastAsia="华文新魏" w:hAnsi="宋体"/>
          <w:bCs/>
          <w:sz w:val="44"/>
        </w:rPr>
      </w:pPr>
    </w:p>
    <w:p w:rsidR="00764B0B" w:rsidRDefault="00764B0B" w:rsidP="00764B0B">
      <w:pPr>
        <w:jc w:val="center"/>
        <w:rPr>
          <w:rFonts w:ascii="华文新魏" w:eastAsia="华文新魏" w:hAnsi="宋体"/>
          <w:bCs/>
          <w:sz w:val="44"/>
        </w:rPr>
      </w:pPr>
    </w:p>
    <w:p w:rsidR="00764B0B" w:rsidRDefault="00764B0B" w:rsidP="00764B0B">
      <w:pPr>
        <w:jc w:val="center"/>
        <w:rPr>
          <w:rFonts w:ascii="华文新魏" w:eastAsia="华文新魏" w:hAnsi="宋体"/>
          <w:bCs/>
          <w:sz w:val="44"/>
        </w:rPr>
      </w:pPr>
    </w:p>
    <w:p w:rsidR="00764B0B" w:rsidRDefault="002D493A" w:rsidP="00764B0B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学生课堂</w:t>
      </w:r>
      <w:r w:rsidR="00404A42">
        <w:rPr>
          <w:rFonts w:ascii="华文新魏" w:eastAsia="华文新魏" w:hAnsi="宋体" w:hint="eastAsia"/>
          <w:bCs/>
          <w:sz w:val="44"/>
        </w:rPr>
        <w:t>管理</w:t>
      </w:r>
      <w:r w:rsidR="007A11CA">
        <w:rPr>
          <w:rFonts w:ascii="华文新魏" w:eastAsia="华文新魏" w:hAnsi="宋体" w:hint="eastAsia"/>
          <w:bCs/>
          <w:sz w:val="44"/>
        </w:rPr>
        <w:t>系统</w:t>
      </w:r>
    </w:p>
    <w:p w:rsidR="00764B0B" w:rsidRDefault="00764B0B" w:rsidP="00764B0B">
      <w:pPr>
        <w:rPr>
          <w:rFonts w:ascii="宋体" w:hAnsi="宋体"/>
          <w:b/>
          <w:sz w:val="44"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764B0B" w:rsidRDefault="00764B0B" w:rsidP="00764B0B">
      <w:pPr>
        <w:rPr>
          <w:rFonts w:ascii="宋体" w:hAnsi="宋体"/>
          <w:b/>
        </w:rPr>
      </w:pPr>
    </w:p>
    <w:p w:rsidR="00157C13" w:rsidRPr="009B181D" w:rsidRDefault="00157C13" w:rsidP="00A1073D">
      <w:pPr>
        <w:rPr>
          <w:rFonts w:ascii="宋体" w:hAnsi="宋体"/>
          <w:b/>
        </w:rPr>
      </w:pPr>
    </w:p>
    <w:p w:rsidR="00157C13" w:rsidRPr="009B181D" w:rsidRDefault="00157C13">
      <w:pPr>
        <w:rPr>
          <w:rFonts w:eastAsia="黑体"/>
          <w:b/>
          <w:bCs/>
          <w:sz w:val="44"/>
        </w:rPr>
      </w:pPr>
    </w:p>
    <w:p w:rsidR="00157C13" w:rsidRPr="009B181D" w:rsidRDefault="00157C13">
      <w:pPr>
        <w:rPr>
          <w:rFonts w:eastAsia="黑体"/>
          <w:b/>
          <w:bCs/>
          <w:sz w:val="44"/>
        </w:rPr>
      </w:pPr>
    </w:p>
    <w:p w:rsidR="00157C13" w:rsidRPr="009B181D" w:rsidRDefault="00157C13">
      <w:pPr>
        <w:spacing w:line="360" w:lineRule="auto"/>
        <w:ind w:firstLineChars="200" w:firstLine="422"/>
        <w:rPr>
          <w:rFonts w:ascii="宋体" w:hAnsi="宋体"/>
          <w:b/>
        </w:rPr>
      </w:pPr>
    </w:p>
    <w:p w:rsidR="00157C13" w:rsidRPr="009B181D" w:rsidRDefault="00157C13">
      <w:pPr>
        <w:jc w:val="center"/>
        <w:rPr>
          <w:b/>
          <w:bCs/>
          <w:sz w:val="32"/>
        </w:rPr>
      </w:pPr>
      <w:r w:rsidRPr="009B181D">
        <w:rPr>
          <w:rFonts w:ascii="宋体" w:hAnsi="宋体"/>
          <w:b/>
        </w:rPr>
        <w:br w:type="page"/>
      </w:r>
      <w:r w:rsidRPr="009B181D">
        <w:rPr>
          <w:rFonts w:hint="eastAsia"/>
          <w:b/>
          <w:bCs/>
          <w:sz w:val="32"/>
        </w:rPr>
        <w:lastRenderedPageBreak/>
        <w:t>目</w:t>
      </w:r>
      <w:r w:rsidRPr="009B181D">
        <w:rPr>
          <w:rFonts w:hint="eastAsia"/>
          <w:b/>
          <w:bCs/>
          <w:sz w:val="32"/>
        </w:rPr>
        <w:t xml:space="preserve">  </w:t>
      </w:r>
      <w:r w:rsidRPr="009B181D">
        <w:rPr>
          <w:rFonts w:hint="eastAsia"/>
          <w:b/>
          <w:bCs/>
          <w:sz w:val="32"/>
        </w:rPr>
        <w:t>录</w:t>
      </w:r>
    </w:p>
    <w:bookmarkStart w:id="4" w:name="_Toc427028090"/>
    <w:bookmarkStart w:id="5" w:name="_Toc427027968"/>
    <w:bookmarkStart w:id="6" w:name="_Toc510240270"/>
    <w:bookmarkStart w:id="7" w:name="_Toc510347176"/>
    <w:bookmarkStart w:id="8" w:name="_Toc520177519"/>
    <w:bookmarkStart w:id="9" w:name="_Toc520621291"/>
    <w:bookmarkStart w:id="10" w:name="_Toc520621576"/>
    <w:bookmarkEnd w:id="0"/>
    <w:bookmarkEnd w:id="1"/>
    <w:bookmarkEnd w:id="2"/>
    <w:bookmarkEnd w:id="3"/>
    <w:p w:rsidR="003F6D4B" w:rsidRDefault="00157C13">
      <w:pPr>
        <w:pStyle w:val="TOC1"/>
        <w:tabs>
          <w:tab w:val="left" w:pos="4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9B181D">
        <w:rPr>
          <w:rFonts w:ascii="宋体" w:hAnsi="宋体"/>
          <w:b w:val="0"/>
          <w:bCs w:val="0"/>
          <w:caps w:val="0"/>
        </w:rPr>
        <w:fldChar w:fldCharType="begin"/>
      </w:r>
      <w:r w:rsidRPr="009B181D">
        <w:rPr>
          <w:rFonts w:ascii="宋体" w:hAnsi="宋体"/>
          <w:b w:val="0"/>
          <w:bCs w:val="0"/>
          <w:caps w:val="0"/>
        </w:rPr>
        <w:instrText xml:space="preserve"> TOC \o "1-3" \h \z </w:instrText>
      </w:r>
      <w:r w:rsidRPr="009B181D">
        <w:rPr>
          <w:rFonts w:ascii="宋体" w:hAnsi="宋体"/>
          <w:b w:val="0"/>
          <w:bCs w:val="0"/>
          <w:caps w:val="0"/>
        </w:rPr>
        <w:fldChar w:fldCharType="separate"/>
      </w:r>
      <w:hyperlink w:anchor="_Toc528000050" w:history="1">
        <w:r w:rsidR="003F6D4B" w:rsidRPr="00E23264">
          <w:rPr>
            <w:rStyle w:val="a9"/>
            <w:noProof/>
          </w:rPr>
          <w:t>1</w:t>
        </w:r>
        <w:r w:rsidR="003F6D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F6D4B" w:rsidRPr="00E23264">
          <w:rPr>
            <w:rStyle w:val="a9"/>
            <w:noProof/>
          </w:rPr>
          <w:t>引言</w:t>
        </w:r>
        <w:r w:rsidR="003F6D4B">
          <w:rPr>
            <w:noProof/>
            <w:webHidden/>
          </w:rPr>
          <w:tab/>
        </w:r>
        <w:r w:rsidR="003F6D4B">
          <w:rPr>
            <w:noProof/>
            <w:webHidden/>
          </w:rPr>
          <w:fldChar w:fldCharType="begin"/>
        </w:r>
        <w:r w:rsidR="003F6D4B">
          <w:rPr>
            <w:noProof/>
            <w:webHidden/>
          </w:rPr>
          <w:instrText xml:space="preserve"> PAGEREF _Toc528000050 \h </w:instrText>
        </w:r>
        <w:r w:rsidR="003F6D4B">
          <w:rPr>
            <w:noProof/>
            <w:webHidden/>
          </w:rPr>
        </w:r>
        <w:r w:rsidR="003F6D4B">
          <w:rPr>
            <w:noProof/>
            <w:webHidden/>
          </w:rPr>
          <w:fldChar w:fldCharType="separate"/>
        </w:r>
        <w:r w:rsidR="003F6D4B">
          <w:rPr>
            <w:noProof/>
            <w:webHidden/>
          </w:rPr>
          <w:t>1</w:t>
        </w:r>
        <w:r w:rsidR="003F6D4B">
          <w:rPr>
            <w:noProof/>
            <w:webHidden/>
          </w:rPr>
          <w:fldChar w:fldCharType="end"/>
        </w:r>
      </w:hyperlink>
    </w:p>
    <w:p w:rsidR="003F6D4B" w:rsidRDefault="003F6D4B">
      <w:pPr>
        <w:pStyle w:val="TOC2"/>
        <w:tabs>
          <w:tab w:val="left" w:pos="84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8000051" w:history="1">
        <w:r w:rsidRPr="00E23264">
          <w:rPr>
            <w:rStyle w:val="a9"/>
            <w:noProof/>
            <w:kern w:val="44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23264">
          <w:rPr>
            <w:rStyle w:val="a9"/>
            <w:noProof/>
            <w:kern w:val="44"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_Toc528000051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6D4B" w:rsidRDefault="003F6D4B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8000052" w:history="1">
        <w:r w:rsidRPr="00E23264">
          <w:rPr>
            <w:rStyle w:val="a9"/>
            <w:noProof/>
            <w:kern w:val="44"/>
          </w:rPr>
          <w:t>2.1</w:t>
        </w:r>
        <w:r w:rsidRPr="00E23264">
          <w:rPr>
            <w:rStyle w:val="a9"/>
            <w:noProof/>
            <w:kern w:val="44"/>
          </w:rPr>
          <w:t>项目功能简述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_Toc528000052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6D4B" w:rsidRDefault="003F6D4B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8000053" w:history="1">
        <w:r w:rsidRPr="00E23264">
          <w:rPr>
            <w:rStyle w:val="a9"/>
            <w:noProof/>
            <w:kern w:val="44"/>
          </w:rPr>
          <w:t>2.2</w:t>
        </w:r>
        <w:r w:rsidRPr="00E23264">
          <w:rPr>
            <w:rStyle w:val="a9"/>
            <w:noProof/>
            <w:kern w:val="44"/>
          </w:rPr>
          <w:t>开发语言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_Toc528000053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6D4B" w:rsidRDefault="003F6D4B">
      <w:pPr>
        <w:pStyle w:val="TOC1"/>
        <w:tabs>
          <w:tab w:val="left" w:pos="42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28000054" w:history="1">
        <w:r w:rsidRPr="00E23264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23264">
          <w:rPr>
            <w:rStyle w:val="a9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_Toc528000054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6D4B" w:rsidRDefault="003F6D4B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28000055" w:history="1">
        <w:r w:rsidRPr="00E23264">
          <w:rPr>
            <w:rStyle w:val="a9"/>
            <w:noProof/>
            <w:kern w:val="44"/>
          </w:rPr>
          <w:t>3.1</w:t>
        </w:r>
        <w:r w:rsidRPr="00E23264">
          <w:rPr>
            <w:rStyle w:val="a9"/>
            <w:noProof/>
            <w:kern w:val="44"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_Toc528000055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7C13" w:rsidRPr="009B181D" w:rsidRDefault="00157C13" w:rsidP="00537D2F">
      <w:pPr>
        <w:sectPr w:rsidR="00157C13" w:rsidRPr="009B181D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134" w:header="992" w:footer="992" w:gutter="0"/>
          <w:pgNumType w:start="1"/>
          <w:cols w:space="425"/>
          <w:docGrid w:type="lines" w:linePitch="312"/>
        </w:sectPr>
      </w:pPr>
      <w:r w:rsidRPr="009B181D">
        <w:fldChar w:fldCharType="end"/>
      </w:r>
    </w:p>
    <w:p w:rsidR="00157C13" w:rsidRPr="009B181D" w:rsidRDefault="00157C13">
      <w:pPr>
        <w:pStyle w:val="1"/>
        <w:spacing w:line="400" w:lineRule="exact"/>
        <w:rPr>
          <w:b w:val="0"/>
          <w:bCs w:val="0"/>
        </w:rPr>
        <w:sectPr w:rsidR="00157C13" w:rsidRPr="009B181D">
          <w:type w:val="continuous"/>
          <w:pgSz w:w="11906" w:h="16838"/>
          <w:pgMar w:top="1134" w:right="851" w:bottom="1134" w:left="1134" w:header="992" w:footer="992" w:gutter="0"/>
          <w:pgNumType w:start="1"/>
          <w:cols w:space="425"/>
          <w:docGrid w:type="lines" w:linePitch="312"/>
        </w:sectPr>
      </w:pPr>
      <w:bookmarkStart w:id="11" w:name="_GoBack"/>
      <w:bookmarkEnd w:id="11"/>
    </w:p>
    <w:p w:rsidR="00157C13" w:rsidRPr="009B181D" w:rsidRDefault="00157C13" w:rsidP="00236E4E">
      <w:pPr>
        <w:pStyle w:val="1"/>
        <w:numPr>
          <w:ilvl w:val="0"/>
          <w:numId w:val="15"/>
        </w:numPr>
      </w:pPr>
      <w:bookmarkStart w:id="12" w:name="_Toc528000050"/>
      <w:r w:rsidRPr="009B181D">
        <w:rPr>
          <w:rFonts w:hint="eastAsia"/>
        </w:rPr>
        <w:lastRenderedPageBreak/>
        <w:t>引言</w:t>
      </w:r>
      <w:bookmarkEnd w:id="5"/>
      <w:bookmarkEnd w:id="6"/>
      <w:bookmarkEnd w:id="7"/>
      <w:bookmarkEnd w:id="8"/>
      <w:bookmarkEnd w:id="9"/>
      <w:bookmarkEnd w:id="10"/>
      <w:bookmarkEnd w:id="12"/>
    </w:p>
    <w:p w:rsidR="00157C13" w:rsidRDefault="00157C13" w:rsidP="00A76D65">
      <w:pPr>
        <w:pStyle w:val="2"/>
        <w:numPr>
          <w:ilvl w:val="0"/>
          <w:numId w:val="14"/>
        </w:numPr>
        <w:rPr>
          <w:kern w:val="44"/>
        </w:rPr>
      </w:pPr>
      <w:bookmarkStart w:id="13" w:name="_Toc427027970"/>
      <w:bookmarkStart w:id="14" w:name="_Toc510240272"/>
      <w:bookmarkStart w:id="15" w:name="_Toc510347178"/>
      <w:bookmarkStart w:id="16" w:name="_Toc528000051"/>
      <w:r w:rsidRPr="009B181D">
        <w:rPr>
          <w:rFonts w:hint="eastAsia"/>
          <w:kern w:val="44"/>
        </w:rPr>
        <w:t>项目背景</w:t>
      </w:r>
      <w:bookmarkEnd w:id="13"/>
      <w:bookmarkEnd w:id="14"/>
      <w:bookmarkEnd w:id="15"/>
      <w:bookmarkEnd w:id="16"/>
    </w:p>
    <w:p w:rsidR="002D493A" w:rsidRPr="002D493A" w:rsidRDefault="002D493A" w:rsidP="002D493A">
      <w:pPr>
        <w:spacing w:line="400" w:lineRule="exact"/>
        <w:ind w:firstLineChars="200" w:firstLine="480"/>
        <w:rPr>
          <w:sz w:val="24"/>
        </w:rPr>
      </w:pPr>
      <w:r w:rsidRPr="002D493A">
        <w:rPr>
          <w:sz w:val="24"/>
        </w:rPr>
        <w:t>由于教师所指导的班级可能不止有一个，而且每个班级的学生又非常之多，难以进行管理，无论是发布作业，发布平时练习，以及课堂签到都要花费大量的时间进行。这无疑加大了教师的工作量，造成了一些可以避免的时间被浪费掉。</w:t>
      </w:r>
    </w:p>
    <w:p w:rsidR="00157C13" w:rsidRPr="009B181D" w:rsidRDefault="002D493A" w:rsidP="002D493A">
      <w:pPr>
        <w:pStyle w:val="af"/>
        <w:widowControl/>
        <w:spacing w:line="400" w:lineRule="exact"/>
        <w:ind w:left="425" w:firstLine="480"/>
        <w:jc w:val="left"/>
      </w:pPr>
      <w:r w:rsidRPr="002D493A">
        <w:rPr>
          <w:sz w:val="24"/>
        </w:rPr>
        <w:t>而对于学生来说，学生每学期的课程量非常之多，学生作业可能也会因此难以记忆，如果学生可以有</w:t>
      </w:r>
      <w:r w:rsidRPr="002D493A">
        <w:rPr>
          <w:rFonts w:hint="eastAsia"/>
          <w:sz w:val="24"/>
        </w:rPr>
        <w:t>选择地</w:t>
      </w:r>
      <w:r w:rsidRPr="002D493A">
        <w:rPr>
          <w:sz w:val="24"/>
        </w:rPr>
        <w:t>查看自己的课程作业，这样可以很好的解决问题</w:t>
      </w:r>
      <w:bookmarkEnd w:id="4"/>
    </w:p>
    <w:p w:rsidR="00157C13" w:rsidRDefault="00157C13" w:rsidP="00DB00A5">
      <w:pPr>
        <w:pStyle w:val="2"/>
        <w:numPr>
          <w:ilvl w:val="0"/>
          <w:numId w:val="0"/>
        </w:numPr>
        <w:rPr>
          <w:kern w:val="44"/>
        </w:rPr>
      </w:pPr>
      <w:bookmarkStart w:id="17" w:name="_Toc427028091"/>
      <w:bookmarkStart w:id="18" w:name="_Toc510240276"/>
      <w:bookmarkStart w:id="19" w:name="_Toc510347182"/>
      <w:bookmarkStart w:id="20" w:name="_Toc528000052"/>
      <w:r w:rsidRPr="009B181D">
        <w:rPr>
          <w:rFonts w:hint="eastAsia"/>
          <w:kern w:val="44"/>
        </w:rPr>
        <w:t>2.1</w:t>
      </w:r>
      <w:bookmarkEnd w:id="17"/>
      <w:bookmarkEnd w:id="18"/>
      <w:bookmarkEnd w:id="19"/>
      <w:r w:rsidR="00DB00A5">
        <w:rPr>
          <w:rFonts w:hint="eastAsia"/>
          <w:kern w:val="44"/>
        </w:rPr>
        <w:t>项目功能简述</w:t>
      </w:r>
      <w:bookmarkEnd w:id="20"/>
    </w:p>
    <w:p w:rsidR="00F84B56" w:rsidRDefault="00A75BEA" w:rsidP="002D493A">
      <w:pPr>
        <w:pStyle w:val="a0"/>
        <w:jc w:val="center"/>
      </w:pPr>
      <w:r>
        <w:object w:dxaOrig="13010" w:dyaOrig="7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77.5pt" o:ole="">
            <v:imagedata r:id="rId11" o:title=""/>
          </v:shape>
          <o:OLEObject Type="Embed" ProgID="Visio.Drawing.11" ShapeID="_x0000_i1030" DrawAspect="Content" ObjectID="_1601741890" r:id="rId12"/>
        </w:object>
      </w:r>
    </w:p>
    <w:p w:rsidR="00F84B56" w:rsidRDefault="00F84B56" w:rsidP="002D493A">
      <w:pPr>
        <w:pStyle w:val="a0"/>
        <w:ind w:firstLineChars="0" w:firstLine="0"/>
      </w:pPr>
    </w:p>
    <w:p w:rsidR="00F84B56" w:rsidRDefault="00F84B56" w:rsidP="00F84B56">
      <w:pPr>
        <w:pStyle w:val="a0"/>
      </w:pPr>
    </w:p>
    <w:p w:rsidR="00F84B56" w:rsidRDefault="00F84B56" w:rsidP="00F84B56">
      <w:pPr>
        <w:pStyle w:val="a0"/>
      </w:pPr>
    </w:p>
    <w:p w:rsidR="00F84B56" w:rsidRDefault="00F84B56" w:rsidP="00F84B56">
      <w:pPr>
        <w:pStyle w:val="a0"/>
      </w:pPr>
    </w:p>
    <w:p w:rsidR="00F84B56" w:rsidRDefault="00F84B56" w:rsidP="00F84B56">
      <w:pPr>
        <w:pStyle w:val="a0"/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A75BEA" w:rsidRDefault="00A75BEA" w:rsidP="00F84B56">
      <w:pPr>
        <w:pStyle w:val="a0"/>
        <w:ind w:firstLine="482"/>
        <w:rPr>
          <w:b/>
          <w:sz w:val="24"/>
        </w:rPr>
      </w:pPr>
    </w:p>
    <w:p w:rsidR="00F84B56" w:rsidRPr="008C2555" w:rsidRDefault="008912AA" w:rsidP="00F84B56">
      <w:pPr>
        <w:pStyle w:val="a0"/>
        <w:ind w:firstLine="482"/>
        <w:rPr>
          <w:b/>
          <w:sz w:val="24"/>
        </w:rPr>
      </w:pPr>
      <w:r w:rsidRPr="008C2555">
        <w:rPr>
          <w:rFonts w:hint="eastAsia"/>
          <w:b/>
          <w:sz w:val="24"/>
        </w:rPr>
        <w:lastRenderedPageBreak/>
        <w:t>前端：</w:t>
      </w:r>
    </w:p>
    <w:p w:rsidR="00A13B7C" w:rsidRPr="004345F1" w:rsidRDefault="00A13B7C" w:rsidP="00F84B56">
      <w:pPr>
        <w:pStyle w:val="a0"/>
        <w:ind w:firstLine="422"/>
        <w:rPr>
          <w:b/>
        </w:rPr>
      </w:pP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bookmarkStart w:id="21" w:name="_Toc510240277"/>
      <w:bookmarkStart w:id="22" w:name="_Toc510347183"/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公告模块设计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公告查看：学生可以在班级课堂的班级公告里查看该班级的所有通知。</w:t>
      </w:r>
    </w:p>
    <w:p w:rsidR="002D493A" w:rsidRPr="00621D66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一般公告发布后，在首页也会显示，这样学生用户不需要进入具体的某个课堂，就可以查看所有新发布的公告，这样增加了学生的用户体验。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作业上传模块：教师发布作业以后，学生可以上交作业。</w:t>
      </w:r>
      <w:r w:rsidR="00A75BEA">
        <w:rPr>
          <w:rFonts w:hint="eastAsia"/>
          <w:sz w:val="24"/>
        </w:rPr>
        <w:t>这种类型的作业一般是文档文件，方便教师管理</w:t>
      </w:r>
      <w:r>
        <w:rPr>
          <w:rFonts w:hint="eastAsia"/>
          <w:sz w:val="24"/>
        </w:rPr>
        <w:t>。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课件下载模块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学生可以在课件下载模块，下载由老师发布与教学内容有关的课件资源，那可以是一张图片，也可以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文件，也可以是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文本，或者是压缩包类型。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(4) </w:t>
      </w:r>
      <w:r>
        <w:rPr>
          <w:rFonts w:hint="eastAsia"/>
          <w:sz w:val="24"/>
        </w:rPr>
        <w:t>学生签到模块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学生签到模块中，并不是学生可以随时随地每天进行签到的，只有当老师发起签到的时候，学生在规定时间内，才能进行这种签到，这样签到的好处在于，可以节约教师地上课，系统会自动生成课程上没有进行签到地学生信息，方便教师的管理，而其中预防代签与远距离签到，是一大难点。</w:t>
      </w:r>
    </w:p>
    <w:p w:rsidR="002D493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="002D493A">
        <w:rPr>
          <w:rFonts w:hint="eastAsia"/>
          <w:sz w:val="24"/>
        </w:rPr>
        <w:t>(</w:t>
      </w:r>
      <w:r w:rsidR="002D493A">
        <w:rPr>
          <w:sz w:val="24"/>
        </w:rPr>
        <w:t>5</w:t>
      </w:r>
      <w:r w:rsidR="002D493A">
        <w:rPr>
          <w:rFonts w:hint="eastAsia"/>
          <w:sz w:val="24"/>
        </w:rPr>
        <w:t xml:space="preserve">) </w:t>
      </w:r>
      <w:r w:rsidR="002D493A">
        <w:rPr>
          <w:rFonts w:hint="eastAsia"/>
          <w:sz w:val="24"/>
        </w:rPr>
        <w:t>在线考试模块</w:t>
      </w:r>
    </w:p>
    <w:p w:rsidR="002D493A" w:rsidRDefault="002D493A" w:rsidP="002D493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在教学考试模块中，学生在规定时间内可进行答题活动，但是超出时间的答题是被制止的。教师可以查看这场考试的所有细节，包括每个学生的具体答题情况。</w:t>
      </w:r>
    </w:p>
    <w:p w:rsidR="00D845C4" w:rsidRPr="002D493A" w:rsidRDefault="00D845C4" w:rsidP="00D90333">
      <w:pPr>
        <w:rPr>
          <w:rFonts w:ascii="宋体" w:hAnsi="宋体"/>
          <w:sz w:val="22"/>
        </w:rPr>
      </w:pPr>
    </w:p>
    <w:p w:rsidR="00D845C4" w:rsidRPr="008C2555" w:rsidRDefault="00D845C4" w:rsidP="00E01788">
      <w:pPr>
        <w:ind w:firstLine="420"/>
        <w:rPr>
          <w:rFonts w:ascii="宋体" w:hAnsi="宋体"/>
          <w:b/>
          <w:sz w:val="24"/>
        </w:rPr>
      </w:pPr>
      <w:r w:rsidRPr="008C2555">
        <w:rPr>
          <w:rFonts w:ascii="宋体" w:hAnsi="宋体" w:hint="eastAsia"/>
          <w:b/>
          <w:sz w:val="24"/>
        </w:rPr>
        <w:t>后端：</w:t>
      </w:r>
    </w:p>
    <w:p w:rsidR="00E01788" w:rsidRPr="008C2555" w:rsidRDefault="00E01788" w:rsidP="00E01788">
      <w:pPr>
        <w:ind w:firstLine="420"/>
        <w:rPr>
          <w:rFonts w:ascii="宋体" w:hAnsi="宋体"/>
          <w:b/>
          <w:sz w:val="24"/>
        </w:rPr>
      </w:pP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公告模块设计</w:t>
      </w:r>
    </w:p>
    <w:p w:rsidR="00A75BEA" w:rsidRPr="00621D66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公告操作：某个班级的老师，具有发布公告的权限，并且可以显示或隐藏历史公告，还可以删除公告。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作业上传模块：教师发布作业以后，学生可以上交作业。对于教师来说，每份作业都存着所有学生的上交作业情况，并且可以随时下载这些作业。当然，教师也可以在学生列表页面，查看某个学生的所有上交作业情况，这样更加具有针对性，也提高了教师的工作效率。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课件下载模块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教师可以在这个模块上传这些类型的文件。为了增强用户体验，该模块采用了层级目录结构，教师可以创建文件夹，分多级文件，这样分门别类的管理更加清晰，也更加像操作本地文件。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(4) </w:t>
      </w:r>
      <w:r>
        <w:rPr>
          <w:rFonts w:hint="eastAsia"/>
          <w:sz w:val="24"/>
        </w:rPr>
        <w:t>在线考试模块</w:t>
      </w:r>
    </w:p>
    <w:p w:rsidR="00A75BEA" w:rsidRDefault="00A75BEA" w:rsidP="00A75BE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在在线考试模块中，教师可以创建自定试卷，这些试卷可以作为在线考试的试卷让学生进行，教师通过这些考试，可以获取学生掌握课程的情况，然后展开针对性的教学活动。</w:t>
      </w:r>
    </w:p>
    <w:p w:rsidR="00A75BEA" w:rsidRPr="002D493A" w:rsidRDefault="00A75BEA" w:rsidP="00A75BEA">
      <w:pPr>
        <w:rPr>
          <w:rFonts w:ascii="宋体" w:hAnsi="宋体"/>
          <w:sz w:val="22"/>
        </w:rPr>
      </w:pPr>
    </w:p>
    <w:p w:rsidR="008B4EC0" w:rsidRPr="00A75BEA" w:rsidRDefault="008B4EC0" w:rsidP="00E01788">
      <w:pPr>
        <w:rPr>
          <w:rFonts w:ascii="宋体" w:hAnsi="宋体"/>
          <w:sz w:val="24"/>
        </w:rPr>
      </w:pPr>
    </w:p>
    <w:p w:rsidR="00796C33" w:rsidRPr="008C2555" w:rsidRDefault="00796C33" w:rsidP="00E01788">
      <w:pPr>
        <w:rPr>
          <w:rFonts w:ascii="宋体" w:hAnsi="宋体"/>
          <w:sz w:val="24"/>
        </w:rPr>
      </w:pPr>
    </w:p>
    <w:p w:rsidR="00796C33" w:rsidRPr="005003CB" w:rsidRDefault="00796C33" w:rsidP="00E01788">
      <w:pPr>
        <w:rPr>
          <w:rFonts w:ascii="宋体" w:hAnsi="宋体"/>
        </w:rPr>
      </w:pPr>
    </w:p>
    <w:p w:rsidR="00157C13" w:rsidRDefault="00796533">
      <w:pPr>
        <w:pStyle w:val="2"/>
        <w:numPr>
          <w:ilvl w:val="0"/>
          <w:numId w:val="0"/>
        </w:numPr>
        <w:rPr>
          <w:kern w:val="44"/>
        </w:rPr>
      </w:pPr>
      <w:bookmarkStart w:id="23" w:name="_Toc427028092"/>
      <w:bookmarkStart w:id="24" w:name="_Toc510240278"/>
      <w:bookmarkStart w:id="25" w:name="_Toc510347184"/>
      <w:bookmarkStart w:id="26" w:name="_Toc528000053"/>
      <w:bookmarkEnd w:id="21"/>
      <w:bookmarkEnd w:id="22"/>
      <w:r w:rsidRPr="009B181D">
        <w:rPr>
          <w:rFonts w:hint="eastAsia"/>
          <w:kern w:val="44"/>
        </w:rPr>
        <w:t>2.</w:t>
      </w:r>
      <w:r>
        <w:rPr>
          <w:kern w:val="44"/>
        </w:rPr>
        <w:t>2</w:t>
      </w:r>
      <w:bookmarkEnd w:id="23"/>
      <w:bookmarkEnd w:id="24"/>
      <w:bookmarkEnd w:id="25"/>
      <w:r w:rsidR="00AA3D4B">
        <w:rPr>
          <w:rFonts w:hint="eastAsia"/>
          <w:kern w:val="44"/>
        </w:rPr>
        <w:t>开发语言</w:t>
      </w:r>
      <w:bookmarkEnd w:id="26"/>
    </w:p>
    <w:p w:rsidR="00AA3D4B" w:rsidRPr="008C2555" w:rsidRDefault="002D493A" w:rsidP="00AA3D4B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JAVA</w:t>
      </w:r>
    </w:p>
    <w:p w:rsidR="00157C13" w:rsidRPr="009B181D" w:rsidRDefault="00157C13">
      <w:pPr>
        <w:pStyle w:val="1"/>
      </w:pPr>
      <w:bookmarkStart w:id="27" w:name="_Toc427028099"/>
      <w:bookmarkStart w:id="28" w:name="_Toc510240284"/>
      <w:bookmarkStart w:id="29" w:name="_Toc510347190"/>
      <w:bookmarkStart w:id="30" w:name="_Toc520177521"/>
      <w:bookmarkStart w:id="31" w:name="_Toc520621293"/>
      <w:bookmarkStart w:id="32" w:name="_Toc520621578"/>
      <w:bookmarkStart w:id="33" w:name="_Toc528000054"/>
      <w:r w:rsidRPr="009B181D">
        <w:rPr>
          <w:rFonts w:hint="eastAsia"/>
        </w:rPr>
        <w:t>实施计划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157C13" w:rsidRPr="009B181D" w:rsidRDefault="00157C13">
      <w:pPr>
        <w:pStyle w:val="2"/>
        <w:numPr>
          <w:ilvl w:val="0"/>
          <w:numId w:val="0"/>
        </w:numPr>
        <w:rPr>
          <w:kern w:val="44"/>
        </w:rPr>
      </w:pPr>
      <w:bookmarkStart w:id="34" w:name="_Toc427028100"/>
      <w:bookmarkStart w:id="35" w:name="_Toc510240285"/>
      <w:bookmarkStart w:id="36" w:name="_Toc510347191"/>
      <w:bookmarkStart w:id="37" w:name="_Toc528000055"/>
      <w:r w:rsidRPr="009B181D">
        <w:rPr>
          <w:rFonts w:hint="eastAsia"/>
          <w:kern w:val="44"/>
        </w:rPr>
        <w:t>3</w:t>
      </w:r>
      <w:r w:rsidRPr="009B181D">
        <w:rPr>
          <w:kern w:val="44"/>
        </w:rPr>
        <w:t>.1</w:t>
      </w:r>
      <w:bookmarkEnd w:id="34"/>
      <w:bookmarkEnd w:id="35"/>
      <w:bookmarkEnd w:id="36"/>
      <w:r w:rsidRPr="009B181D">
        <w:rPr>
          <w:rFonts w:hint="eastAsia"/>
          <w:kern w:val="44"/>
        </w:rPr>
        <w:t>进度安排</w:t>
      </w:r>
      <w:bookmarkEnd w:id="37"/>
    </w:p>
    <w:p w:rsidR="00157C13" w:rsidRPr="009B181D" w:rsidRDefault="00157C13" w:rsidP="004C1501">
      <w:pPr>
        <w:tabs>
          <w:tab w:val="left" w:pos="480"/>
        </w:tabs>
        <w:spacing w:line="360" w:lineRule="auto"/>
        <w:ind w:firstLineChars="200" w:firstLine="420"/>
        <w:rPr>
          <w:rFonts w:ascii="宋体" w:hAnsi="宋体"/>
        </w:rPr>
      </w:pP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6"/>
        <w:gridCol w:w="2276"/>
        <w:gridCol w:w="2686"/>
        <w:gridCol w:w="1843"/>
      </w:tblGrid>
      <w:tr w:rsidR="000E5F53" w:rsidRPr="009B181D" w:rsidTr="00077D0E">
        <w:trPr>
          <w:trHeight w:val="454"/>
        </w:trPr>
        <w:tc>
          <w:tcPr>
            <w:tcW w:w="3106" w:type="dxa"/>
            <w:shd w:val="clear" w:color="auto" w:fill="E0E0E0"/>
          </w:tcPr>
          <w:p w:rsidR="000E5F53" w:rsidRPr="008C2555" w:rsidRDefault="000E5F53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任务名称</w:t>
            </w:r>
          </w:p>
        </w:tc>
        <w:tc>
          <w:tcPr>
            <w:tcW w:w="2276" w:type="dxa"/>
            <w:shd w:val="clear" w:color="auto" w:fill="E0E0E0"/>
          </w:tcPr>
          <w:p w:rsidR="000E5F53" w:rsidRPr="008C2555" w:rsidRDefault="000E5F53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预计开始时间</w:t>
            </w:r>
          </w:p>
        </w:tc>
        <w:tc>
          <w:tcPr>
            <w:tcW w:w="2686" w:type="dxa"/>
            <w:shd w:val="clear" w:color="auto" w:fill="E0E0E0"/>
          </w:tcPr>
          <w:p w:rsidR="000E5F53" w:rsidRPr="008C2555" w:rsidRDefault="000E5F53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预计结束时间</w:t>
            </w:r>
          </w:p>
        </w:tc>
        <w:tc>
          <w:tcPr>
            <w:tcW w:w="1843" w:type="dxa"/>
            <w:shd w:val="clear" w:color="auto" w:fill="E0E0E0"/>
          </w:tcPr>
          <w:p w:rsidR="000E5F53" w:rsidRPr="008C2555" w:rsidRDefault="000E5F53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总计时间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0E5F53" w:rsidP="00FD4B88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用户需求分析，进度安排</w:t>
            </w:r>
          </w:p>
        </w:tc>
        <w:tc>
          <w:tcPr>
            <w:tcW w:w="2276" w:type="dxa"/>
          </w:tcPr>
          <w:p w:rsidR="000E5F53" w:rsidRPr="008C2555" w:rsidRDefault="00077D0E" w:rsidP="00077D0E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2018.</w:t>
            </w:r>
            <w:r w:rsidR="00A75BEA">
              <w:rPr>
                <w:rFonts w:ascii="宋体" w:hAnsi="宋体" w:hint="eastAsia"/>
                <w:sz w:val="24"/>
              </w:rPr>
              <w:t>10.18</w:t>
            </w:r>
          </w:p>
        </w:tc>
        <w:tc>
          <w:tcPr>
            <w:tcW w:w="2686" w:type="dxa"/>
          </w:tcPr>
          <w:p w:rsidR="000E5F53" w:rsidRPr="008C2555" w:rsidRDefault="000E5F53" w:rsidP="00FD4B88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</w:t>
            </w:r>
            <w:r w:rsidR="00077D0E" w:rsidRPr="008C2555">
              <w:rPr>
                <w:rFonts w:ascii="宋体" w:hAnsi="宋体" w:hint="eastAsia"/>
                <w:sz w:val="24"/>
              </w:rPr>
              <w:t>018.</w:t>
            </w:r>
            <w:r w:rsidR="00A75BEA">
              <w:rPr>
                <w:rFonts w:ascii="宋体" w:hAnsi="宋体" w:hint="eastAsia"/>
                <w:sz w:val="24"/>
              </w:rPr>
              <w:t>10.25</w:t>
            </w:r>
          </w:p>
        </w:tc>
        <w:tc>
          <w:tcPr>
            <w:tcW w:w="1843" w:type="dxa"/>
          </w:tcPr>
          <w:p w:rsidR="000E5F53" w:rsidRPr="008C2555" w:rsidRDefault="00F70114" w:rsidP="00FD4B88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一周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0E5F53" w:rsidP="00FD4B88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注册登录模块界面设计</w:t>
            </w:r>
          </w:p>
        </w:tc>
        <w:tc>
          <w:tcPr>
            <w:tcW w:w="2276" w:type="dxa"/>
          </w:tcPr>
          <w:p w:rsidR="000E5F53" w:rsidRPr="008C2555" w:rsidRDefault="002B24E1" w:rsidP="00B558E4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10.26</w:t>
            </w:r>
          </w:p>
        </w:tc>
        <w:tc>
          <w:tcPr>
            <w:tcW w:w="2686" w:type="dxa"/>
          </w:tcPr>
          <w:p w:rsidR="000E5F53" w:rsidRPr="008C2555" w:rsidRDefault="002B24E1" w:rsidP="00B558E4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10.29</w:t>
            </w:r>
          </w:p>
        </w:tc>
        <w:tc>
          <w:tcPr>
            <w:tcW w:w="1843" w:type="dxa"/>
          </w:tcPr>
          <w:p w:rsidR="000E5F53" w:rsidRPr="008C2555" w:rsidRDefault="00B558E4" w:rsidP="00FD4B88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半周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A75BEA" w:rsidP="0097301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公告模块代码设计及编写</w:t>
            </w:r>
          </w:p>
        </w:tc>
        <w:tc>
          <w:tcPr>
            <w:tcW w:w="2276" w:type="dxa"/>
          </w:tcPr>
          <w:p w:rsidR="000E5F53" w:rsidRPr="008C2555" w:rsidRDefault="002B24E1" w:rsidP="00B558E4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10.29</w:t>
            </w:r>
          </w:p>
        </w:tc>
        <w:tc>
          <w:tcPr>
            <w:tcW w:w="2686" w:type="dxa"/>
          </w:tcPr>
          <w:p w:rsidR="000E5F53" w:rsidRPr="008C2555" w:rsidRDefault="002B24E1" w:rsidP="00B558E4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11.05</w:t>
            </w:r>
          </w:p>
        </w:tc>
        <w:tc>
          <w:tcPr>
            <w:tcW w:w="1843" w:type="dxa"/>
          </w:tcPr>
          <w:p w:rsidR="000E5F53" w:rsidRPr="008C2555" w:rsidRDefault="0003616D" w:rsidP="00FD4B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A75BEA" w:rsidP="00FD4B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作业上传模块设计及编写</w:t>
            </w:r>
          </w:p>
        </w:tc>
        <w:tc>
          <w:tcPr>
            <w:tcW w:w="227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11.06</w:t>
            </w:r>
          </w:p>
        </w:tc>
        <w:tc>
          <w:tcPr>
            <w:tcW w:w="268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A75BEA">
              <w:rPr>
                <w:rFonts w:ascii="宋体" w:hAnsi="宋体" w:hint="eastAsia"/>
                <w:sz w:val="24"/>
              </w:rPr>
              <w:t>11.1</w:t>
            </w:r>
            <w:r w:rsidR="00886F3E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0E5F53" w:rsidRPr="008C2555" w:rsidRDefault="00A75BEA" w:rsidP="00FD4B8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  <w:r w:rsidR="00B46B57" w:rsidRPr="008C2555">
              <w:rPr>
                <w:rFonts w:ascii="宋体" w:hAnsi="宋体" w:hint="eastAsia"/>
                <w:sz w:val="24"/>
              </w:rPr>
              <w:t>周</w:t>
            </w:r>
            <w:r w:rsidR="00886F3E">
              <w:rPr>
                <w:rFonts w:ascii="宋体" w:hAnsi="宋体" w:hint="eastAsia"/>
                <w:sz w:val="24"/>
              </w:rPr>
              <w:t>半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886F3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课件下载模块设计及编写</w:t>
            </w:r>
          </w:p>
        </w:tc>
        <w:tc>
          <w:tcPr>
            <w:tcW w:w="227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11.17</w:t>
            </w:r>
          </w:p>
        </w:tc>
        <w:tc>
          <w:tcPr>
            <w:tcW w:w="268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11.24</w:t>
            </w:r>
          </w:p>
        </w:tc>
        <w:tc>
          <w:tcPr>
            <w:tcW w:w="1843" w:type="dxa"/>
          </w:tcPr>
          <w:p w:rsidR="000E5F53" w:rsidRPr="008C2555" w:rsidRDefault="00886F3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  <w:r w:rsidR="00B46B57" w:rsidRPr="008C2555">
              <w:rPr>
                <w:rFonts w:ascii="宋体" w:hAnsi="宋体" w:hint="eastAsia"/>
                <w:sz w:val="24"/>
              </w:rPr>
              <w:t>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886F3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学生签到模块设计及</w:t>
            </w:r>
            <w:r w:rsidR="000E5F53" w:rsidRPr="008C2555">
              <w:rPr>
                <w:rFonts w:ascii="宋体" w:hAnsi="宋体"/>
                <w:sz w:val="24"/>
              </w:rPr>
              <w:t>编写</w:t>
            </w:r>
          </w:p>
        </w:tc>
        <w:tc>
          <w:tcPr>
            <w:tcW w:w="227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11.25</w:t>
            </w:r>
          </w:p>
        </w:tc>
        <w:tc>
          <w:tcPr>
            <w:tcW w:w="2686" w:type="dxa"/>
          </w:tcPr>
          <w:p w:rsidR="000E5F53" w:rsidRPr="008C2555" w:rsidRDefault="002B24E1" w:rsidP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12.02</w:t>
            </w:r>
          </w:p>
        </w:tc>
        <w:tc>
          <w:tcPr>
            <w:tcW w:w="1843" w:type="dxa"/>
          </w:tcPr>
          <w:p w:rsidR="000E5F53" w:rsidRPr="008C2555" w:rsidRDefault="00B46B57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一周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886F3E" w:rsidP="006C0C4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在线考试模块设计及编写</w:t>
            </w:r>
          </w:p>
        </w:tc>
        <w:tc>
          <w:tcPr>
            <w:tcW w:w="227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12.03</w:t>
            </w:r>
          </w:p>
        </w:tc>
        <w:tc>
          <w:tcPr>
            <w:tcW w:w="268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12.13</w:t>
            </w:r>
          </w:p>
        </w:tc>
        <w:tc>
          <w:tcPr>
            <w:tcW w:w="1843" w:type="dxa"/>
          </w:tcPr>
          <w:p w:rsidR="000E5F53" w:rsidRPr="008C2555" w:rsidRDefault="00C66059" w:rsidP="006F19ED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一周半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0E5F53" w:rsidP="006C0C4E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代码整合，集成</w:t>
            </w:r>
          </w:p>
        </w:tc>
        <w:tc>
          <w:tcPr>
            <w:tcW w:w="227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12.14</w:t>
            </w:r>
          </w:p>
        </w:tc>
        <w:tc>
          <w:tcPr>
            <w:tcW w:w="268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12.17</w:t>
            </w:r>
          </w:p>
        </w:tc>
        <w:tc>
          <w:tcPr>
            <w:tcW w:w="1843" w:type="dxa"/>
          </w:tcPr>
          <w:p w:rsidR="000E5F53" w:rsidRPr="008C2555" w:rsidRDefault="00C66059" w:rsidP="006F19ED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半周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0E5F53" w:rsidP="006C0C4E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测试</w:t>
            </w:r>
          </w:p>
        </w:tc>
        <w:tc>
          <w:tcPr>
            <w:tcW w:w="227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12.18</w:t>
            </w:r>
          </w:p>
        </w:tc>
        <w:tc>
          <w:tcPr>
            <w:tcW w:w="2686" w:type="dxa"/>
          </w:tcPr>
          <w:p w:rsidR="000E5F53" w:rsidRPr="008C2555" w:rsidRDefault="002B24E1" w:rsidP="00C66059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12.21</w:t>
            </w:r>
          </w:p>
        </w:tc>
        <w:tc>
          <w:tcPr>
            <w:tcW w:w="1843" w:type="dxa"/>
          </w:tcPr>
          <w:p w:rsidR="000E5F53" w:rsidRPr="008C2555" w:rsidRDefault="00C66059" w:rsidP="004C2650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半周</w:t>
            </w:r>
          </w:p>
        </w:tc>
      </w:tr>
      <w:tr w:rsidR="000E5F53" w:rsidRPr="009B181D" w:rsidTr="00077D0E">
        <w:trPr>
          <w:trHeight w:val="454"/>
        </w:trPr>
        <w:tc>
          <w:tcPr>
            <w:tcW w:w="3106" w:type="dxa"/>
          </w:tcPr>
          <w:p w:rsidR="000E5F53" w:rsidRPr="008C2555" w:rsidRDefault="000E5F53" w:rsidP="00FC0840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报告</w:t>
            </w:r>
            <w:r w:rsidRPr="008C2555">
              <w:rPr>
                <w:rFonts w:ascii="宋体" w:hAnsi="宋体"/>
                <w:sz w:val="24"/>
              </w:rPr>
              <w:t>总结</w:t>
            </w:r>
          </w:p>
        </w:tc>
        <w:tc>
          <w:tcPr>
            <w:tcW w:w="2276" w:type="dxa"/>
          </w:tcPr>
          <w:p w:rsidR="000E5F53" w:rsidRPr="008C2555" w:rsidRDefault="002B24E1" w:rsidP="00DA2CAE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BE6195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12.22</w:t>
            </w:r>
          </w:p>
        </w:tc>
        <w:tc>
          <w:tcPr>
            <w:tcW w:w="2686" w:type="dxa"/>
          </w:tcPr>
          <w:p w:rsidR="000E5F53" w:rsidRPr="008C2555" w:rsidRDefault="002B24E1" w:rsidP="00BE6195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2018</w:t>
            </w:r>
            <w:r w:rsidR="000E5F53" w:rsidRPr="008C2555">
              <w:rPr>
                <w:rFonts w:ascii="宋体" w:hAnsi="宋体" w:hint="eastAsia"/>
                <w:sz w:val="24"/>
              </w:rPr>
              <w:t>.</w:t>
            </w:r>
            <w:r w:rsidR="00886F3E">
              <w:rPr>
                <w:rFonts w:ascii="宋体" w:hAnsi="宋体" w:hint="eastAsia"/>
                <w:sz w:val="24"/>
              </w:rPr>
              <w:t>12.25</w:t>
            </w:r>
          </w:p>
        </w:tc>
        <w:tc>
          <w:tcPr>
            <w:tcW w:w="1843" w:type="dxa"/>
          </w:tcPr>
          <w:p w:rsidR="000E5F53" w:rsidRPr="008C2555" w:rsidRDefault="00BE6195" w:rsidP="00DA2CAE">
            <w:pPr>
              <w:rPr>
                <w:rFonts w:ascii="宋体" w:hAnsi="宋体"/>
                <w:sz w:val="24"/>
              </w:rPr>
            </w:pPr>
            <w:r w:rsidRPr="008C2555">
              <w:rPr>
                <w:rFonts w:ascii="宋体" w:hAnsi="宋体" w:hint="eastAsia"/>
                <w:sz w:val="24"/>
              </w:rPr>
              <w:t>半周</w:t>
            </w:r>
          </w:p>
        </w:tc>
      </w:tr>
    </w:tbl>
    <w:p w:rsidR="003C7DCD" w:rsidRDefault="003C7DCD" w:rsidP="003C7DCD">
      <w:pPr>
        <w:spacing w:line="360" w:lineRule="auto"/>
        <w:jc w:val="center"/>
      </w:pPr>
    </w:p>
    <w:p w:rsidR="003C7DCD" w:rsidRDefault="003C7DCD" w:rsidP="003C7DCD">
      <w:pPr>
        <w:ind w:firstLine="420"/>
      </w:pPr>
    </w:p>
    <w:p w:rsidR="00BC5E71" w:rsidRPr="00BC5E71" w:rsidRDefault="00BC5E71" w:rsidP="00BC5E71"/>
    <w:sectPr w:rsidR="00BC5E71" w:rsidRPr="00BC5E71">
      <w:pgSz w:w="11906" w:h="16838"/>
      <w:pgMar w:top="1134" w:right="851" w:bottom="1134" w:left="1134" w:header="992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3CC" w:rsidRDefault="000423CC">
      <w:r>
        <w:separator/>
      </w:r>
    </w:p>
  </w:endnote>
  <w:endnote w:type="continuationSeparator" w:id="0">
    <w:p w:rsidR="000423CC" w:rsidRDefault="0004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简仿宋">
    <w:altName w:val="黑体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7" w:rsidRDefault="00635857">
    <w:pPr>
      <w:pStyle w:val="a8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2069F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3CC" w:rsidRDefault="000423CC">
      <w:r>
        <w:separator/>
      </w:r>
    </w:p>
  </w:footnote>
  <w:footnote w:type="continuationSeparator" w:id="0">
    <w:p w:rsidR="000423CC" w:rsidRDefault="00042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7" w:rsidRPr="00C63346" w:rsidRDefault="00635857" w:rsidP="00C63346">
    <w:pPr>
      <w:pStyle w:val="a7"/>
      <w:jc w:val="both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57" w:rsidRPr="005452C0" w:rsidRDefault="00062195" w:rsidP="005452C0">
    <w:pPr>
      <w:pStyle w:val="a7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5857">
      <w:rPr>
        <w:rFonts w:hint="eastAsia"/>
        <w:b/>
      </w:rPr>
      <w:t>杭州电子科技大学</w:t>
    </w:r>
    <w:r w:rsidR="00635857">
      <w:rPr>
        <w:rFonts w:hint="eastAsia"/>
        <w:b/>
      </w:rPr>
      <w:t xml:space="preserve">                                                                      </w:t>
    </w:r>
    <w:r w:rsidR="00635857">
      <w:rPr>
        <w:rFonts w:hint="eastAsia"/>
        <w:b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77A45"/>
    <w:multiLevelType w:val="hybridMultilevel"/>
    <w:tmpl w:val="8856AD66"/>
    <w:lvl w:ilvl="0" w:tplc="ACEEAE8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2A021CE4">
      <w:numFmt w:val="none"/>
      <w:lvlText w:val=""/>
      <w:lvlJc w:val="left"/>
      <w:pPr>
        <w:tabs>
          <w:tab w:val="num" w:pos="360"/>
        </w:tabs>
      </w:pPr>
    </w:lvl>
    <w:lvl w:ilvl="2" w:tplc="D0F4C32A">
      <w:numFmt w:val="none"/>
      <w:lvlText w:val=""/>
      <w:lvlJc w:val="left"/>
      <w:pPr>
        <w:tabs>
          <w:tab w:val="num" w:pos="360"/>
        </w:tabs>
      </w:pPr>
    </w:lvl>
    <w:lvl w:ilvl="3" w:tplc="BCAA6E6C">
      <w:numFmt w:val="none"/>
      <w:lvlText w:val=""/>
      <w:lvlJc w:val="left"/>
      <w:pPr>
        <w:tabs>
          <w:tab w:val="num" w:pos="360"/>
        </w:tabs>
      </w:pPr>
    </w:lvl>
    <w:lvl w:ilvl="4" w:tplc="B03EBA12">
      <w:numFmt w:val="none"/>
      <w:lvlText w:val=""/>
      <w:lvlJc w:val="left"/>
      <w:pPr>
        <w:tabs>
          <w:tab w:val="num" w:pos="360"/>
        </w:tabs>
      </w:pPr>
    </w:lvl>
    <w:lvl w:ilvl="5" w:tplc="FE78EFC6">
      <w:numFmt w:val="none"/>
      <w:lvlText w:val=""/>
      <w:lvlJc w:val="left"/>
      <w:pPr>
        <w:tabs>
          <w:tab w:val="num" w:pos="360"/>
        </w:tabs>
      </w:pPr>
    </w:lvl>
    <w:lvl w:ilvl="6" w:tplc="08C6117A">
      <w:numFmt w:val="none"/>
      <w:lvlText w:val=""/>
      <w:lvlJc w:val="left"/>
      <w:pPr>
        <w:tabs>
          <w:tab w:val="num" w:pos="360"/>
        </w:tabs>
      </w:pPr>
    </w:lvl>
    <w:lvl w:ilvl="7" w:tplc="C35C510C">
      <w:numFmt w:val="none"/>
      <w:lvlText w:val=""/>
      <w:lvlJc w:val="left"/>
      <w:pPr>
        <w:tabs>
          <w:tab w:val="num" w:pos="360"/>
        </w:tabs>
      </w:pPr>
    </w:lvl>
    <w:lvl w:ilvl="8" w:tplc="AB72B59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A002EC3"/>
    <w:multiLevelType w:val="multilevel"/>
    <w:tmpl w:val="CEDEC958"/>
    <w:lvl w:ilvl="0">
      <w:start w:val="1"/>
      <w:numFmt w:val="decimal"/>
      <w:lvlText w:val="1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BA824FC"/>
    <w:multiLevelType w:val="hybridMultilevel"/>
    <w:tmpl w:val="298C63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7A0619F"/>
    <w:multiLevelType w:val="hybridMultilevel"/>
    <w:tmpl w:val="A7367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769E4"/>
    <w:multiLevelType w:val="hybridMultilevel"/>
    <w:tmpl w:val="361C52E2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B3B3FE0"/>
    <w:multiLevelType w:val="multilevel"/>
    <w:tmpl w:val="90580AA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2D433BD"/>
    <w:multiLevelType w:val="multilevel"/>
    <w:tmpl w:val="0D1AFA08"/>
    <w:lvl w:ilvl="0">
      <w:start w:val="1"/>
      <w:numFmt w:val="none"/>
      <w:lvlText w:val="第一章"/>
      <w:lvlJc w:val="left"/>
      <w:pPr>
        <w:tabs>
          <w:tab w:val="num" w:pos="1368"/>
        </w:tabs>
        <w:ind w:left="425" w:hanging="137"/>
      </w:pPr>
      <w:rPr>
        <w:rFonts w:ascii="黑体" w:eastAsia="黑体" w:hint="eastAsia"/>
        <w:b/>
        <w:i w:val="0"/>
        <w:sz w:val="32"/>
      </w:rPr>
    </w:lvl>
    <w:lvl w:ilvl="1">
      <w:start w:val="1"/>
      <w:numFmt w:val="none"/>
      <w:lvlText w:val="一."/>
      <w:lvlJc w:val="left"/>
      <w:pPr>
        <w:tabs>
          <w:tab w:val="num" w:pos="992"/>
        </w:tabs>
        <w:ind w:left="992" w:hanging="567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lvlText w:val="%1%3."/>
      <w:lvlJc w:val="left"/>
      <w:pPr>
        <w:tabs>
          <w:tab w:val="num" w:pos="1304"/>
        </w:tabs>
        <w:ind w:left="1304" w:hanging="850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pStyle w:val="4"/>
      <w:lvlText w:val="%3.%4"/>
      <w:lvlJc w:val="left"/>
      <w:pPr>
        <w:tabs>
          <w:tab w:val="num" w:pos="1304"/>
        </w:tabs>
        <w:ind w:left="1304" w:hanging="737"/>
      </w:pPr>
      <w:rPr>
        <w:rFonts w:ascii="黑体" w:eastAsia="黑体" w:hint="eastAsia"/>
        <w:b/>
        <w:i w:val="0"/>
        <w:strike w:val="0"/>
        <w:dstrike w:val="0"/>
        <w:sz w:val="24"/>
      </w:rPr>
    </w:lvl>
    <w:lvl w:ilvl="4">
      <w:start w:val="1"/>
      <w:numFmt w:val="decimal"/>
      <w:lvlText w:val="%3.%4.%5"/>
      <w:lvlJc w:val="left"/>
      <w:pPr>
        <w:tabs>
          <w:tab w:val="num" w:pos="1701"/>
        </w:tabs>
        <w:ind w:left="1701" w:hanging="964"/>
      </w:pPr>
      <w:rPr>
        <w:rFonts w:ascii="黑体" w:eastAsia="黑体" w:hint="eastAsia"/>
        <w:b/>
        <w:i w:val="0"/>
        <w:sz w:val="24"/>
      </w:rPr>
    </w:lvl>
    <w:lvl w:ilvl="5">
      <w:start w:val="1"/>
      <w:numFmt w:val="none"/>
      <w:lvlText w:val="%1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4D4663A"/>
    <w:multiLevelType w:val="hybridMultilevel"/>
    <w:tmpl w:val="1A4C312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041225"/>
    <w:multiLevelType w:val="hybridMultilevel"/>
    <w:tmpl w:val="B64AB392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35EB32A6"/>
    <w:multiLevelType w:val="hybridMultilevel"/>
    <w:tmpl w:val="A8A68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3F0C36"/>
    <w:multiLevelType w:val="hybridMultilevel"/>
    <w:tmpl w:val="997A692C"/>
    <w:lvl w:ilvl="0" w:tplc="3B102EE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3988046">
      <w:numFmt w:val="none"/>
      <w:lvlText w:val=""/>
      <w:lvlJc w:val="left"/>
      <w:pPr>
        <w:tabs>
          <w:tab w:val="num" w:pos="360"/>
        </w:tabs>
      </w:pPr>
    </w:lvl>
    <w:lvl w:ilvl="2" w:tplc="6BCE2B34">
      <w:numFmt w:val="none"/>
      <w:lvlText w:val=""/>
      <w:lvlJc w:val="left"/>
      <w:pPr>
        <w:tabs>
          <w:tab w:val="num" w:pos="360"/>
        </w:tabs>
      </w:pPr>
    </w:lvl>
    <w:lvl w:ilvl="3" w:tplc="F83CA6F2">
      <w:numFmt w:val="none"/>
      <w:lvlText w:val=""/>
      <w:lvlJc w:val="left"/>
      <w:pPr>
        <w:tabs>
          <w:tab w:val="num" w:pos="360"/>
        </w:tabs>
      </w:pPr>
    </w:lvl>
    <w:lvl w:ilvl="4" w:tplc="2D7A0404">
      <w:numFmt w:val="none"/>
      <w:lvlText w:val=""/>
      <w:lvlJc w:val="left"/>
      <w:pPr>
        <w:tabs>
          <w:tab w:val="num" w:pos="360"/>
        </w:tabs>
      </w:pPr>
    </w:lvl>
    <w:lvl w:ilvl="5" w:tplc="723CD416">
      <w:numFmt w:val="none"/>
      <w:lvlText w:val=""/>
      <w:lvlJc w:val="left"/>
      <w:pPr>
        <w:tabs>
          <w:tab w:val="num" w:pos="360"/>
        </w:tabs>
      </w:pPr>
    </w:lvl>
    <w:lvl w:ilvl="6" w:tplc="11DA55A8">
      <w:numFmt w:val="none"/>
      <w:lvlText w:val=""/>
      <w:lvlJc w:val="left"/>
      <w:pPr>
        <w:tabs>
          <w:tab w:val="num" w:pos="360"/>
        </w:tabs>
      </w:pPr>
    </w:lvl>
    <w:lvl w:ilvl="7" w:tplc="A80A00CC">
      <w:numFmt w:val="none"/>
      <w:lvlText w:val=""/>
      <w:lvlJc w:val="left"/>
      <w:pPr>
        <w:tabs>
          <w:tab w:val="num" w:pos="360"/>
        </w:tabs>
      </w:pPr>
    </w:lvl>
    <w:lvl w:ilvl="8" w:tplc="EAD0CE5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0AF3FAD"/>
    <w:multiLevelType w:val="hybridMultilevel"/>
    <w:tmpl w:val="FE0E12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2C93A6C"/>
    <w:multiLevelType w:val="hybridMultilevel"/>
    <w:tmpl w:val="16BCACC8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53760CDB"/>
    <w:multiLevelType w:val="hybridMultilevel"/>
    <w:tmpl w:val="DF6CF5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3D01BFE"/>
    <w:multiLevelType w:val="hybridMultilevel"/>
    <w:tmpl w:val="20C46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E8025F"/>
    <w:multiLevelType w:val="hybridMultilevel"/>
    <w:tmpl w:val="70C243F6"/>
    <w:lvl w:ilvl="0" w:tplc="30BC1ACA">
      <w:start w:val="1"/>
      <w:numFmt w:val="bullet"/>
      <w:lvlText w:val=""/>
      <w:lvlJc w:val="left"/>
      <w:pPr>
        <w:tabs>
          <w:tab w:val="num" w:pos="840"/>
        </w:tabs>
        <w:ind w:left="840" w:hanging="42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55F978CB"/>
    <w:multiLevelType w:val="hybridMultilevel"/>
    <w:tmpl w:val="A5E860F0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7D37263"/>
    <w:multiLevelType w:val="multilevel"/>
    <w:tmpl w:val="B56A51F4"/>
    <w:lvl w:ilvl="0">
      <w:start w:val="1"/>
      <w:numFmt w:val="bullet"/>
      <w:pStyle w:val="1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9" w15:restartNumberingAfterBreak="0">
    <w:nsid w:val="59F9712B"/>
    <w:multiLevelType w:val="multilevel"/>
    <w:tmpl w:val="59F9712B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9F97147"/>
    <w:multiLevelType w:val="multilevel"/>
    <w:tmpl w:val="59F9714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9F97447"/>
    <w:multiLevelType w:val="singleLevel"/>
    <w:tmpl w:val="59F97447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abstractNum w:abstractNumId="22" w15:restartNumberingAfterBreak="0">
    <w:nsid w:val="59F9745E"/>
    <w:multiLevelType w:val="singleLevel"/>
    <w:tmpl w:val="59F9745E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abstractNum w:abstractNumId="23" w15:restartNumberingAfterBreak="0">
    <w:nsid w:val="59F9799E"/>
    <w:multiLevelType w:val="singleLevel"/>
    <w:tmpl w:val="59F9799E"/>
    <w:lvl w:ilvl="0">
      <w:start w:val="1"/>
      <w:numFmt w:val="decimal"/>
      <w:suff w:val="nothing"/>
      <w:lvlText w:val="%1）"/>
      <w:lvlJc w:val="left"/>
    </w:lvl>
  </w:abstractNum>
  <w:abstractNum w:abstractNumId="24" w15:restartNumberingAfterBreak="0">
    <w:nsid w:val="59F97B3A"/>
    <w:multiLevelType w:val="singleLevel"/>
    <w:tmpl w:val="59F97B3A"/>
    <w:lvl w:ilvl="0">
      <w:start w:val="1"/>
      <w:numFmt w:val="decimal"/>
      <w:suff w:val="nothing"/>
      <w:lvlText w:val="%1）"/>
      <w:lvlJc w:val="left"/>
    </w:lvl>
  </w:abstractNum>
  <w:abstractNum w:abstractNumId="25" w15:restartNumberingAfterBreak="0">
    <w:nsid w:val="59F97F8A"/>
    <w:multiLevelType w:val="multilevel"/>
    <w:tmpl w:val="59F97F8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5ACF0246"/>
    <w:multiLevelType w:val="hybridMultilevel"/>
    <w:tmpl w:val="A710A1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2C4BD5"/>
    <w:multiLevelType w:val="hybridMultilevel"/>
    <w:tmpl w:val="032287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2A76077"/>
    <w:multiLevelType w:val="hybridMultilevel"/>
    <w:tmpl w:val="FDDEB64A"/>
    <w:lvl w:ilvl="0" w:tplc="30BC1ACA">
      <w:start w:val="1"/>
      <w:numFmt w:val="bullet"/>
      <w:lvlText w:val=""/>
      <w:lvlJc w:val="left"/>
      <w:pPr>
        <w:tabs>
          <w:tab w:val="num" w:pos="840"/>
        </w:tabs>
        <w:ind w:left="840" w:hanging="42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66465258"/>
    <w:multiLevelType w:val="hybridMultilevel"/>
    <w:tmpl w:val="A2F2B9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A092BF8"/>
    <w:multiLevelType w:val="multilevel"/>
    <w:tmpl w:val="59F97F8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6EDC3132"/>
    <w:multiLevelType w:val="hybridMultilevel"/>
    <w:tmpl w:val="0C2405F6"/>
    <w:lvl w:ilvl="0" w:tplc="B5A64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C505EE"/>
    <w:multiLevelType w:val="hybridMultilevel"/>
    <w:tmpl w:val="B4385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7E55FA"/>
    <w:multiLevelType w:val="hybridMultilevel"/>
    <w:tmpl w:val="E4423554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33"/>
  </w:num>
  <w:num w:numId="5">
    <w:abstractNumId w:val="18"/>
  </w:num>
  <w:num w:numId="6">
    <w:abstractNumId w:val="5"/>
  </w:num>
  <w:num w:numId="7">
    <w:abstractNumId w:val="11"/>
  </w:num>
  <w:num w:numId="8">
    <w:abstractNumId w:val="27"/>
  </w:num>
  <w:num w:numId="9">
    <w:abstractNumId w:val="1"/>
  </w:num>
  <w:num w:numId="10">
    <w:abstractNumId w:val="3"/>
  </w:num>
  <w:num w:numId="11">
    <w:abstractNumId w:val="28"/>
  </w:num>
  <w:num w:numId="12">
    <w:abstractNumId w:val="16"/>
  </w:num>
  <w:num w:numId="13">
    <w:abstractNumId w:val="6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9"/>
  </w:num>
  <w:num w:numId="18">
    <w:abstractNumId w:val="26"/>
  </w:num>
  <w:num w:numId="19">
    <w:abstractNumId w:val="14"/>
  </w:num>
  <w:num w:numId="20">
    <w:abstractNumId w:val="8"/>
  </w:num>
  <w:num w:numId="21">
    <w:abstractNumId w:val="12"/>
  </w:num>
  <w:num w:numId="22">
    <w:abstractNumId w:val="17"/>
  </w:num>
  <w:num w:numId="23">
    <w:abstractNumId w:val="31"/>
  </w:num>
  <w:num w:numId="24">
    <w:abstractNumId w:val="19"/>
  </w:num>
  <w:num w:numId="25">
    <w:abstractNumId w:val="21"/>
  </w:num>
  <w:num w:numId="26">
    <w:abstractNumId w:val="22"/>
  </w:num>
  <w:num w:numId="27">
    <w:abstractNumId w:val="20"/>
  </w:num>
  <w:num w:numId="28">
    <w:abstractNumId w:val="23"/>
  </w:num>
  <w:num w:numId="29">
    <w:abstractNumId w:val="24"/>
  </w:num>
  <w:num w:numId="30">
    <w:abstractNumId w:val="25"/>
  </w:num>
  <w:num w:numId="31">
    <w:abstractNumId w:val="32"/>
  </w:num>
  <w:num w:numId="32">
    <w:abstractNumId w:val="30"/>
  </w:num>
  <w:num w:numId="33">
    <w:abstractNumId w:val="15"/>
  </w:num>
  <w:num w:numId="34">
    <w:abstractNumId w:val="1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95"/>
    <w:rsid w:val="000221A8"/>
    <w:rsid w:val="00030F18"/>
    <w:rsid w:val="00031050"/>
    <w:rsid w:val="0003616D"/>
    <w:rsid w:val="000423CC"/>
    <w:rsid w:val="00052B0D"/>
    <w:rsid w:val="00062195"/>
    <w:rsid w:val="00064C27"/>
    <w:rsid w:val="00077D0E"/>
    <w:rsid w:val="00083C42"/>
    <w:rsid w:val="00084419"/>
    <w:rsid w:val="000C007C"/>
    <w:rsid w:val="000C5E34"/>
    <w:rsid w:val="000D30D6"/>
    <w:rsid w:val="000E5F53"/>
    <w:rsid w:val="000E6BC9"/>
    <w:rsid w:val="000F4E77"/>
    <w:rsid w:val="00100E78"/>
    <w:rsid w:val="0010576F"/>
    <w:rsid w:val="0012142B"/>
    <w:rsid w:val="001243C2"/>
    <w:rsid w:val="001366A0"/>
    <w:rsid w:val="00144456"/>
    <w:rsid w:val="00144DE1"/>
    <w:rsid w:val="00157C13"/>
    <w:rsid w:val="00171D7C"/>
    <w:rsid w:val="001747EE"/>
    <w:rsid w:val="00196B69"/>
    <w:rsid w:val="001B3B52"/>
    <w:rsid w:val="001C4223"/>
    <w:rsid w:val="001C445B"/>
    <w:rsid w:val="001D2F80"/>
    <w:rsid w:val="001E3EF2"/>
    <w:rsid w:val="00202427"/>
    <w:rsid w:val="00236E4E"/>
    <w:rsid w:val="00240C3D"/>
    <w:rsid w:val="002464A5"/>
    <w:rsid w:val="00250CDA"/>
    <w:rsid w:val="00251AD9"/>
    <w:rsid w:val="00254279"/>
    <w:rsid w:val="00255F1B"/>
    <w:rsid w:val="002567FF"/>
    <w:rsid w:val="00264876"/>
    <w:rsid w:val="002675E0"/>
    <w:rsid w:val="002720C8"/>
    <w:rsid w:val="00291F31"/>
    <w:rsid w:val="00293C32"/>
    <w:rsid w:val="002B24E1"/>
    <w:rsid w:val="002B51E3"/>
    <w:rsid w:val="002D2D1F"/>
    <w:rsid w:val="002D493A"/>
    <w:rsid w:val="002D7FBB"/>
    <w:rsid w:val="002E48A5"/>
    <w:rsid w:val="002E6F85"/>
    <w:rsid w:val="002F0728"/>
    <w:rsid w:val="002F123D"/>
    <w:rsid w:val="00304975"/>
    <w:rsid w:val="003140B1"/>
    <w:rsid w:val="00314DF1"/>
    <w:rsid w:val="00315B9E"/>
    <w:rsid w:val="00317060"/>
    <w:rsid w:val="0033510E"/>
    <w:rsid w:val="0036608B"/>
    <w:rsid w:val="00367439"/>
    <w:rsid w:val="00384B74"/>
    <w:rsid w:val="003C2DE1"/>
    <w:rsid w:val="003C7DCD"/>
    <w:rsid w:val="003E0A5A"/>
    <w:rsid w:val="003F6A84"/>
    <w:rsid w:val="003F6D4B"/>
    <w:rsid w:val="00404A42"/>
    <w:rsid w:val="0041772B"/>
    <w:rsid w:val="004205FC"/>
    <w:rsid w:val="004250CA"/>
    <w:rsid w:val="004345F1"/>
    <w:rsid w:val="00451303"/>
    <w:rsid w:val="00462F2B"/>
    <w:rsid w:val="00491245"/>
    <w:rsid w:val="004B154C"/>
    <w:rsid w:val="004C12CE"/>
    <w:rsid w:val="004C1501"/>
    <w:rsid w:val="004C2650"/>
    <w:rsid w:val="004C54FD"/>
    <w:rsid w:val="004D7EAF"/>
    <w:rsid w:val="004E27B4"/>
    <w:rsid w:val="005003CB"/>
    <w:rsid w:val="005050E5"/>
    <w:rsid w:val="00511474"/>
    <w:rsid w:val="005163EC"/>
    <w:rsid w:val="00516EA9"/>
    <w:rsid w:val="00520EBE"/>
    <w:rsid w:val="005256FB"/>
    <w:rsid w:val="00533B5B"/>
    <w:rsid w:val="005340DE"/>
    <w:rsid w:val="00537D2F"/>
    <w:rsid w:val="005446BD"/>
    <w:rsid w:val="005452C0"/>
    <w:rsid w:val="0054568E"/>
    <w:rsid w:val="00547053"/>
    <w:rsid w:val="00554734"/>
    <w:rsid w:val="005611A6"/>
    <w:rsid w:val="00566E32"/>
    <w:rsid w:val="005B1EF1"/>
    <w:rsid w:val="005B3BB7"/>
    <w:rsid w:val="005C0ADE"/>
    <w:rsid w:val="005E205B"/>
    <w:rsid w:val="005E565E"/>
    <w:rsid w:val="005F346B"/>
    <w:rsid w:val="005F5C2B"/>
    <w:rsid w:val="006302DE"/>
    <w:rsid w:val="00635857"/>
    <w:rsid w:val="00635A35"/>
    <w:rsid w:val="0065403E"/>
    <w:rsid w:val="00657A47"/>
    <w:rsid w:val="00660EEE"/>
    <w:rsid w:val="00672A67"/>
    <w:rsid w:val="006B377D"/>
    <w:rsid w:val="006B5823"/>
    <w:rsid w:val="006C0C4E"/>
    <w:rsid w:val="006D4AAE"/>
    <w:rsid w:val="006D6953"/>
    <w:rsid w:val="006E5671"/>
    <w:rsid w:val="006E5E48"/>
    <w:rsid w:val="006F19ED"/>
    <w:rsid w:val="006F3AC6"/>
    <w:rsid w:val="00705B97"/>
    <w:rsid w:val="00715732"/>
    <w:rsid w:val="00716A0B"/>
    <w:rsid w:val="0072069F"/>
    <w:rsid w:val="00731B65"/>
    <w:rsid w:val="00736932"/>
    <w:rsid w:val="00737EA0"/>
    <w:rsid w:val="007445BE"/>
    <w:rsid w:val="00750042"/>
    <w:rsid w:val="00750567"/>
    <w:rsid w:val="00764B0B"/>
    <w:rsid w:val="00795EA3"/>
    <w:rsid w:val="00796533"/>
    <w:rsid w:val="00796C33"/>
    <w:rsid w:val="007A11CA"/>
    <w:rsid w:val="007B332A"/>
    <w:rsid w:val="007B5619"/>
    <w:rsid w:val="007C42EA"/>
    <w:rsid w:val="007D239E"/>
    <w:rsid w:val="007D72AD"/>
    <w:rsid w:val="007F0737"/>
    <w:rsid w:val="007F2003"/>
    <w:rsid w:val="00805D2E"/>
    <w:rsid w:val="00807849"/>
    <w:rsid w:val="00811DE0"/>
    <w:rsid w:val="008250F8"/>
    <w:rsid w:val="00842671"/>
    <w:rsid w:val="00855B82"/>
    <w:rsid w:val="00856294"/>
    <w:rsid w:val="00876765"/>
    <w:rsid w:val="00880151"/>
    <w:rsid w:val="00886DAB"/>
    <w:rsid w:val="00886F3E"/>
    <w:rsid w:val="008912AA"/>
    <w:rsid w:val="0089333B"/>
    <w:rsid w:val="008A2F78"/>
    <w:rsid w:val="008A533E"/>
    <w:rsid w:val="008B3991"/>
    <w:rsid w:val="008B4CF9"/>
    <w:rsid w:val="008B4EC0"/>
    <w:rsid w:val="008C2555"/>
    <w:rsid w:val="008D1D09"/>
    <w:rsid w:val="008D5B3E"/>
    <w:rsid w:val="008E6D60"/>
    <w:rsid w:val="008F0CE7"/>
    <w:rsid w:val="008F4627"/>
    <w:rsid w:val="00900DB0"/>
    <w:rsid w:val="00903084"/>
    <w:rsid w:val="00912D15"/>
    <w:rsid w:val="00921D4E"/>
    <w:rsid w:val="00932C9A"/>
    <w:rsid w:val="009411B4"/>
    <w:rsid w:val="009468EC"/>
    <w:rsid w:val="00953A2F"/>
    <w:rsid w:val="00953D49"/>
    <w:rsid w:val="0096074B"/>
    <w:rsid w:val="0096411E"/>
    <w:rsid w:val="00966B71"/>
    <w:rsid w:val="0097301C"/>
    <w:rsid w:val="009764E1"/>
    <w:rsid w:val="00980641"/>
    <w:rsid w:val="009915CD"/>
    <w:rsid w:val="009919E0"/>
    <w:rsid w:val="0099300B"/>
    <w:rsid w:val="00993013"/>
    <w:rsid w:val="009944D6"/>
    <w:rsid w:val="0099512B"/>
    <w:rsid w:val="009B026E"/>
    <w:rsid w:val="009B181D"/>
    <w:rsid w:val="009B5F0E"/>
    <w:rsid w:val="009C0E05"/>
    <w:rsid w:val="009D2B11"/>
    <w:rsid w:val="009F3FA5"/>
    <w:rsid w:val="00A03312"/>
    <w:rsid w:val="00A1073D"/>
    <w:rsid w:val="00A13B7C"/>
    <w:rsid w:val="00A1427A"/>
    <w:rsid w:val="00A2648A"/>
    <w:rsid w:val="00A33DBF"/>
    <w:rsid w:val="00A3695B"/>
    <w:rsid w:val="00A36BE1"/>
    <w:rsid w:val="00A40FC4"/>
    <w:rsid w:val="00A42216"/>
    <w:rsid w:val="00A46EFF"/>
    <w:rsid w:val="00A470B2"/>
    <w:rsid w:val="00A47657"/>
    <w:rsid w:val="00A52DB3"/>
    <w:rsid w:val="00A70BFA"/>
    <w:rsid w:val="00A75BEA"/>
    <w:rsid w:val="00A76D65"/>
    <w:rsid w:val="00A921DF"/>
    <w:rsid w:val="00A93EAC"/>
    <w:rsid w:val="00AA3D4B"/>
    <w:rsid w:val="00AA4F6C"/>
    <w:rsid w:val="00AC1CF2"/>
    <w:rsid w:val="00AC571A"/>
    <w:rsid w:val="00AC6332"/>
    <w:rsid w:val="00AF0411"/>
    <w:rsid w:val="00AF4802"/>
    <w:rsid w:val="00B003FB"/>
    <w:rsid w:val="00B04906"/>
    <w:rsid w:val="00B0767C"/>
    <w:rsid w:val="00B10677"/>
    <w:rsid w:val="00B12D49"/>
    <w:rsid w:val="00B2367D"/>
    <w:rsid w:val="00B46B57"/>
    <w:rsid w:val="00B510F9"/>
    <w:rsid w:val="00B558E4"/>
    <w:rsid w:val="00B65BCF"/>
    <w:rsid w:val="00B67A99"/>
    <w:rsid w:val="00B77871"/>
    <w:rsid w:val="00B90AD3"/>
    <w:rsid w:val="00BB0C95"/>
    <w:rsid w:val="00BB7877"/>
    <w:rsid w:val="00BC1473"/>
    <w:rsid w:val="00BC4187"/>
    <w:rsid w:val="00BC5E71"/>
    <w:rsid w:val="00BD4FEC"/>
    <w:rsid w:val="00BE6195"/>
    <w:rsid w:val="00BE7197"/>
    <w:rsid w:val="00C1495C"/>
    <w:rsid w:val="00C14D3A"/>
    <w:rsid w:val="00C27453"/>
    <w:rsid w:val="00C34C0F"/>
    <w:rsid w:val="00C40B75"/>
    <w:rsid w:val="00C424DB"/>
    <w:rsid w:val="00C522B5"/>
    <w:rsid w:val="00C63346"/>
    <w:rsid w:val="00C66059"/>
    <w:rsid w:val="00C66AE8"/>
    <w:rsid w:val="00C72469"/>
    <w:rsid w:val="00C7611B"/>
    <w:rsid w:val="00C92090"/>
    <w:rsid w:val="00C95C83"/>
    <w:rsid w:val="00CA014A"/>
    <w:rsid w:val="00CB36DE"/>
    <w:rsid w:val="00CE7551"/>
    <w:rsid w:val="00CF0E4C"/>
    <w:rsid w:val="00D05EDB"/>
    <w:rsid w:val="00D07C91"/>
    <w:rsid w:val="00D11AA8"/>
    <w:rsid w:val="00D11E04"/>
    <w:rsid w:val="00D26A40"/>
    <w:rsid w:val="00D2705F"/>
    <w:rsid w:val="00D347F7"/>
    <w:rsid w:val="00D56385"/>
    <w:rsid w:val="00D57F4C"/>
    <w:rsid w:val="00D845C4"/>
    <w:rsid w:val="00D860C6"/>
    <w:rsid w:val="00D90333"/>
    <w:rsid w:val="00D90852"/>
    <w:rsid w:val="00DA2CAE"/>
    <w:rsid w:val="00DA4BB9"/>
    <w:rsid w:val="00DB00A5"/>
    <w:rsid w:val="00DB5013"/>
    <w:rsid w:val="00DC15F2"/>
    <w:rsid w:val="00DC2F28"/>
    <w:rsid w:val="00DD5805"/>
    <w:rsid w:val="00DE4726"/>
    <w:rsid w:val="00E01788"/>
    <w:rsid w:val="00E115C5"/>
    <w:rsid w:val="00E12D3C"/>
    <w:rsid w:val="00E40AC6"/>
    <w:rsid w:val="00E54458"/>
    <w:rsid w:val="00E60337"/>
    <w:rsid w:val="00E76095"/>
    <w:rsid w:val="00E971B0"/>
    <w:rsid w:val="00EB7998"/>
    <w:rsid w:val="00ED59E3"/>
    <w:rsid w:val="00EE0EC6"/>
    <w:rsid w:val="00EE4F26"/>
    <w:rsid w:val="00F072A0"/>
    <w:rsid w:val="00F11804"/>
    <w:rsid w:val="00F17F69"/>
    <w:rsid w:val="00F272D1"/>
    <w:rsid w:val="00F321DA"/>
    <w:rsid w:val="00F41C6D"/>
    <w:rsid w:val="00F42F6E"/>
    <w:rsid w:val="00F568CB"/>
    <w:rsid w:val="00F66F35"/>
    <w:rsid w:val="00F70100"/>
    <w:rsid w:val="00F70114"/>
    <w:rsid w:val="00F83D42"/>
    <w:rsid w:val="00F84B56"/>
    <w:rsid w:val="00F85027"/>
    <w:rsid w:val="00F877BA"/>
    <w:rsid w:val="00FA730B"/>
    <w:rsid w:val="00FC0840"/>
    <w:rsid w:val="00FC40AE"/>
    <w:rsid w:val="00FD475D"/>
    <w:rsid w:val="00FD4B88"/>
    <w:rsid w:val="00FD57D2"/>
    <w:rsid w:val="00FE5AB7"/>
    <w:rsid w:val="00FE663A"/>
    <w:rsid w:val="00FE6939"/>
    <w:rsid w:val="00FF0F3E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44AED"/>
  <w15:chartTrackingRefBased/>
  <w15:docId w15:val="{BD697480-00F1-4394-897B-29342AAC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3"/>
      </w:num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4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"/>
    <w:next w:val="a0"/>
    <w:qFormat/>
    <w:pPr>
      <w:keepNext/>
      <w:spacing w:before="240" w:after="120"/>
      <w:outlineLvl w:val="2"/>
    </w:pPr>
    <w:rPr>
      <w:b/>
      <w:caps/>
      <w:noProof/>
      <w:szCs w:val="21"/>
    </w:rPr>
  </w:style>
  <w:style w:type="paragraph" w:styleId="4">
    <w:name w:val="heading 4"/>
    <w:basedOn w:val="a"/>
    <w:next w:val="a1"/>
    <w:qFormat/>
    <w:pPr>
      <w:keepNext/>
      <w:keepLines/>
      <w:numPr>
        <w:ilvl w:val="3"/>
        <w:numId w:val="1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1"/>
    <w:qFormat/>
    <w:pPr>
      <w:keepNext/>
      <w:keepLines/>
      <w:spacing w:before="220" w:after="220" w:line="220" w:lineRule="atLeast"/>
      <w:outlineLvl w:val="4"/>
    </w:pPr>
    <w:rPr>
      <w:rFonts w:ascii="宋体" w:hAnsi="宋体"/>
      <w:b/>
      <w:bCs/>
      <w:spacing w:val="-4"/>
      <w:kern w:val="28"/>
      <w:szCs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宋体" w:hAnsi="宋体"/>
      <w:b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"/>
    <w:pPr>
      <w:ind w:left="840" w:firstLine="480"/>
    </w:pPr>
    <w:rPr>
      <w:rFonts w:ascii="Arial" w:hAnsi="Arial"/>
      <w:sz w:val="24"/>
    </w:rPr>
  </w:style>
  <w:style w:type="paragraph" w:styleId="a0">
    <w:name w:val="Normal Indent"/>
    <w:basedOn w:val="a"/>
    <w:pPr>
      <w:ind w:firstLineChars="200" w:firstLine="420"/>
    </w:pPr>
  </w:style>
  <w:style w:type="paragraph" w:styleId="a1">
    <w:name w:val="Body Text"/>
    <w:basedOn w:val="a"/>
    <w:pPr>
      <w:spacing w:after="120"/>
    </w:p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简仿宋"/>
      <w:sz w:val="18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eastAsia="微软简仿宋"/>
      <w:sz w:val="18"/>
      <w:szCs w:val="20"/>
    </w:r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9">
    <w:name w:val="Hyperlink"/>
    <w:basedOn w:val="a2"/>
    <w:uiPriority w:val="99"/>
    <w:rPr>
      <w:color w:val="0000FF"/>
      <w:u w:val="single"/>
    </w:rPr>
  </w:style>
  <w:style w:type="paragraph" w:customStyle="1" w:styleId="10">
    <w:name w:val="编号1"/>
    <w:basedOn w:val="a"/>
    <w:pPr>
      <w:numPr>
        <w:numId w:val="5"/>
      </w:numPr>
      <w:tabs>
        <w:tab w:val="left" w:pos="840"/>
      </w:tabs>
      <w:spacing w:line="300" w:lineRule="auto"/>
    </w:pPr>
  </w:style>
  <w:style w:type="character" w:styleId="aa">
    <w:name w:val="page number"/>
    <w:basedOn w:val="a2"/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11">
    <w:name w:val="标题1"/>
    <w:basedOn w:val="a"/>
    <w:pPr>
      <w:spacing w:afterLines="100" w:after="100"/>
    </w:pPr>
  </w:style>
  <w:style w:type="paragraph" w:customStyle="1" w:styleId="Table-ColHead">
    <w:name w:val="Table - Col. Head"/>
    <w:basedOn w:val="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ac">
    <w:name w:val="文档标题"/>
    <w:basedOn w:val="a"/>
    <w:rsid w:val="003C7DCD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d">
    <w:name w:val="文档提示信息"/>
    <w:basedOn w:val="a"/>
    <w:rsid w:val="003C7DCD"/>
    <w:rPr>
      <w:i/>
    </w:rPr>
  </w:style>
  <w:style w:type="paragraph" w:customStyle="1" w:styleId="Char">
    <w:name w:val="Char"/>
    <w:basedOn w:val="a"/>
    <w:rsid w:val="003C7DCD"/>
  </w:style>
  <w:style w:type="table" w:styleId="ae">
    <w:name w:val="Table Grid"/>
    <w:basedOn w:val="a3"/>
    <w:rsid w:val="00D9033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00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oogle\OneDrive_1_2017-10-30%20(1)\&#39033;&#30446;&#24320;&#21457;&#35745;&#21010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A213B-E617-448B-AB21-2D6E835D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项目开发计划书.dot</Template>
  <TotalTime>303</TotalTime>
  <Pages>5</Pages>
  <Words>297</Words>
  <Characters>1697</Characters>
  <Application>Microsoft Office Word</Application>
  <DocSecurity>0</DocSecurity>
  <Lines>14</Lines>
  <Paragraphs>3</Paragraphs>
  <ScaleCrop>false</ScaleCrop>
  <Company>浙江正元智慧科技有限公司</Company>
  <LinksUpToDate>false</LinksUpToDate>
  <CharactersWithSpaces>1991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_Toc197648405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_Toc197648404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_Toc197648403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_Toc197648402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_Toc197648401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_Toc197648400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_Toc197648399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_Toc197648398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_Toc197648397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_Toc197648396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_Toc197648395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_Toc197648394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_Toc197648393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_Toc197648392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_Toc197648391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_Toc197648390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_Toc197648389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_Toc197648388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_Toc197648387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_Toc197648386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_Toc197648385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_Toc197648384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_Toc197648383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_Toc197648382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_Toc197648381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_Toc197648380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_Toc197648379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_Toc197648378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_Toc197648377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_Toc197648376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项目开发计划书</dc:title>
  <dc:subject/>
  <dc:creator>徐琪</dc:creator>
  <cp:keywords/>
  <dc:description/>
  <cp:lastModifiedBy>陈 其淇</cp:lastModifiedBy>
  <cp:revision>221</cp:revision>
  <cp:lastPrinted>2004-11-12T07:30:00Z</cp:lastPrinted>
  <dcterms:created xsi:type="dcterms:W3CDTF">2017-11-01T05:22:00Z</dcterms:created>
  <dcterms:modified xsi:type="dcterms:W3CDTF">2018-10-22T11:32:00Z</dcterms:modified>
</cp:coreProperties>
</file>